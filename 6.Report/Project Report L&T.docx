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7D6FB0A4"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55168" behindDoc="0" locked="0" layoutInCell="1" allowOverlap="1" wp14:anchorId="48DC9B2A" wp14:editId="335C9743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56CF7C61">
                <wp:simplePos x="0" y="0"/>
                <wp:positionH relativeFrom="column">
                  <wp:posOffset>428625</wp:posOffset>
                </wp:positionH>
                <wp:positionV relativeFrom="paragraph">
                  <wp:posOffset>-514351</wp:posOffset>
                </wp:positionV>
                <wp:extent cx="4216400" cy="37433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4E0B2" w14:textId="5103921C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</w:t>
                            </w:r>
                          </w:p>
                          <w:p w14:paraId="2D761137" w14:textId="77777777" w:rsidR="000F6EC8" w:rsidRDefault="000F6EC8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</w:p>
                          <w:p w14:paraId="11092393" w14:textId="77777777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</w:p>
                          <w:p w14:paraId="4CB2212D" w14:textId="36569D71" w:rsidR="000F6EC8" w:rsidRDefault="000F6EC8" w:rsidP="000F6EC8">
                            <w:pPr>
                              <w:pStyle w:val="HTMLPreformatted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     SIMPLE CALENDAR</w:t>
                            </w:r>
                            <w:bookmarkStart w:id="0" w:name="_GoBack"/>
                            <w:bookmarkEnd w:id="0"/>
                          </w:p>
                          <w:p w14:paraId="1225D67F" w14:textId="59558C37" w:rsidR="000F6EC8" w:rsidRDefault="000F6EC8" w:rsidP="000F6EC8">
                            <w:pPr>
                              <w:pStyle w:val="HTMLPreformatted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   USING C LANGUAGE</w:t>
                            </w:r>
                          </w:p>
                          <w:p w14:paraId="4A43FE0D" w14:textId="77777777" w:rsidR="000F6EC8" w:rsidRPr="000F6EC8" w:rsidRDefault="000F6EC8" w:rsidP="000F6EC8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  <w:lang w:val="en-IN" w:eastAsia="en-IN"/>
                              </w:rPr>
                            </w:pPr>
                          </w:p>
                          <w:p w14:paraId="48DC9B5C" w14:textId="72EF3115" w:rsidR="006F3721" w:rsidRPr="00CC5991" w:rsidRDefault="006F3721" w:rsidP="00CC5991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-40.5pt;width:332pt;height:2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" filled="f" stroked="f" strokeweight=".5pt">
                <v:textbox>
                  <w:txbxContent>
                    <w:p w14:paraId="71A4E0B2" w14:textId="5103921C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</w:t>
                      </w:r>
                    </w:p>
                    <w:p w14:paraId="2D761137" w14:textId="77777777" w:rsidR="000F6EC8" w:rsidRDefault="000F6EC8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</w:p>
                    <w:p w14:paraId="11092393" w14:textId="77777777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</w:p>
                    <w:p w14:paraId="4CB2212D" w14:textId="36569D71" w:rsidR="000F6EC8" w:rsidRDefault="000F6EC8" w:rsidP="000F6EC8">
                      <w:pPr>
                        <w:pStyle w:val="HTMLPreformatted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     SIMPLE CALENDAR</w:t>
                      </w:r>
                      <w:bookmarkStart w:id="1" w:name="_GoBack"/>
                      <w:bookmarkEnd w:id="1"/>
                    </w:p>
                    <w:p w14:paraId="1225D67F" w14:textId="59558C37" w:rsidR="000F6EC8" w:rsidRDefault="000F6EC8" w:rsidP="000F6EC8">
                      <w:pPr>
                        <w:pStyle w:val="HTMLPreformatted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   USING C LANGUAGE</w:t>
                      </w:r>
                    </w:p>
                    <w:p w14:paraId="4A43FE0D" w14:textId="77777777" w:rsidR="000F6EC8" w:rsidRPr="000F6EC8" w:rsidRDefault="000F6EC8" w:rsidP="000F6EC8">
                      <w:pPr>
                        <w:pStyle w:val="HTMLPreformatted"/>
                        <w:rPr>
                          <w:rFonts w:ascii="Consolas" w:hAnsi="Consolas"/>
                          <w:color w:val="24292E"/>
                          <w:lang w:val="en-IN" w:eastAsia="en-IN"/>
                        </w:rPr>
                      </w:pPr>
                    </w:p>
                    <w:p w14:paraId="48DC9B5C" w14:textId="72EF3115" w:rsidR="006F3721" w:rsidRPr="00CC5991" w:rsidRDefault="006F3721" w:rsidP="00CC5991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07F75C" id="Group 7" o:spid="_x0000_s1026" style="position:absolute;margin-left:-19pt;margin-top:-38.1pt;width:62.9pt;height:66.5pt;z-index:251660288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4789D2" id="Group 10" o:spid="_x0000_s1026" style="position:absolute;margin-left:375.5pt;margin-top:.6pt;width:58.85pt;height:63.7pt;z-index:251661312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proofErr w:type="spellStart"/>
      <w:r>
        <w:rPr>
          <w:rFonts w:ascii="Arial" w:hAnsi="Arial" w:cs="Arial"/>
          <w:sz w:val="18"/>
        </w:rPr>
        <w:t>fff</w:t>
      </w:r>
      <w:proofErr w:type="spellEnd"/>
      <w:r w:rsidR="00635128">
        <w:rPr>
          <w:rFonts w:ascii="Arial" w:hAnsi="Arial" w:cs="Arial"/>
          <w:sz w:val="18"/>
        </w:rPr>
        <w:t>./</w:t>
      </w:r>
    </w:p>
    <w:p w14:paraId="48DC9A51" w14:textId="46EE38F2" w:rsidR="00963DA6" w:rsidRDefault="0093214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412B91FA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C9B32" wp14:editId="368DCBD8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2520D486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  <w:r w:rsidR="0093214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01</w:t>
                            </w:r>
                          </w:p>
                          <w:p w14:paraId="48DC9B62" w14:textId="46DF4484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r w:rsidR="00C52B6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Member: </w:t>
                            </w:r>
                            <w:proofErr w:type="spellStart"/>
                            <w:r w:rsidR="000F6EC8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Valeti</w:t>
                            </w:r>
                            <w:proofErr w:type="spellEnd"/>
                            <w:r w:rsidR="000F6EC8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F6EC8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Triveni</w:t>
                            </w:r>
                            <w:proofErr w:type="spellEnd"/>
                          </w:p>
                          <w:p w14:paraId="48DC9B63" w14:textId="29D99053" w:rsidR="006F3721" w:rsidRDefault="00C52B6C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SFID</w:t>
                            </w:r>
                            <w:r w:rsidR="006F37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No: </w:t>
                            </w:r>
                            <w:r w:rsidR="000F6EC8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315187</w:t>
                            </w:r>
                          </w:p>
                          <w:p w14:paraId="48DC9B64" w14:textId="2DE2B56F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</w:t>
                            </w:r>
                            <w:r w:rsidR="00AC7B3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Application/Utility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27" style="position:absolute;margin-left:-44.25pt;margin-top:537.15pt;width:384.7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2520D486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  <w:r w:rsidR="00932147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01</w:t>
                      </w:r>
                    </w:p>
                    <w:p w14:paraId="48DC9B62" w14:textId="46DF4484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r w:rsidR="00C52B6C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Member: </w:t>
                      </w:r>
                      <w:proofErr w:type="spellStart"/>
                      <w:r w:rsidR="000F6EC8">
                        <w:rPr>
                          <w:rFonts w:ascii="Arial" w:hAnsi="Arial" w:cs="Arial"/>
                          <w:bCs/>
                          <w:sz w:val="24"/>
                        </w:rPr>
                        <w:t>Valeti</w:t>
                      </w:r>
                      <w:proofErr w:type="spellEnd"/>
                      <w:r w:rsidR="000F6EC8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 w:rsidR="000F6EC8">
                        <w:rPr>
                          <w:rFonts w:ascii="Arial" w:hAnsi="Arial" w:cs="Arial"/>
                          <w:bCs/>
                          <w:sz w:val="24"/>
                        </w:rPr>
                        <w:t>Triveni</w:t>
                      </w:r>
                      <w:proofErr w:type="spellEnd"/>
                    </w:p>
                    <w:p w14:paraId="48DC9B63" w14:textId="29D99053" w:rsidR="006F3721" w:rsidRDefault="00C52B6C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SFID</w:t>
                      </w:r>
                      <w:r w:rsidR="006F3721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No: </w:t>
                      </w:r>
                      <w:r w:rsidR="000F6EC8">
                        <w:rPr>
                          <w:rFonts w:ascii="Arial" w:hAnsi="Arial" w:cs="Arial"/>
                          <w:bCs/>
                          <w:sz w:val="24"/>
                        </w:rPr>
                        <w:t>315187</w:t>
                      </w:r>
                    </w:p>
                    <w:p w14:paraId="48DC9B64" w14:textId="2DE2B56F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</w:t>
                      </w:r>
                      <w:r w:rsidR="00AC7B3C">
                        <w:rPr>
                          <w:rFonts w:ascii="Arial" w:hAnsi="Arial" w:cs="Arial"/>
                          <w:bCs/>
                          <w:sz w:val="24"/>
                        </w:rPr>
                        <w:t>Application/Utility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0"/>
        <w:gridCol w:w="1360"/>
        <w:gridCol w:w="1519"/>
        <w:gridCol w:w="1934"/>
        <w:gridCol w:w="1934"/>
        <w:gridCol w:w="2728"/>
      </w:tblGrid>
      <w:tr w:rsidR="00503D7B" w:rsidRPr="00553962" w14:paraId="48DC9A58" w14:textId="77777777" w:rsidTr="008B5557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725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59" w14:textId="2753E03C"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14:paraId="48DC9A5A" w14:textId="702C3C4E" w:rsidR="002979C3" w:rsidRPr="00B96BE2" w:rsidRDefault="000F6EC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  <w:r w:rsidR="008B5557">
              <w:rPr>
                <w:rFonts w:cs="Arial"/>
              </w:rPr>
              <w:t>-</w:t>
            </w:r>
            <w:r w:rsidR="00932147">
              <w:rPr>
                <w:rFonts w:cs="Arial"/>
              </w:rPr>
              <w:t>0</w:t>
            </w:r>
            <w:r w:rsidR="00C52B6C">
              <w:rPr>
                <w:rFonts w:cs="Arial"/>
              </w:rPr>
              <w:t>4</w:t>
            </w:r>
            <w:r w:rsidR="00932147">
              <w:rPr>
                <w:rFonts w:cs="Arial"/>
              </w:rPr>
              <w:t>-</w:t>
            </w:r>
            <w:r w:rsidR="00C52B6C">
              <w:rPr>
                <w:rFonts w:cs="Arial"/>
              </w:rPr>
              <w:t>20</w:t>
            </w:r>
            <w:r w:rsidR="00932147">
              <w:rPr>
                <w:rFonts w:cs="Arial"/>
              </w:rPr>
              <w:t>21</w:t>
            </w:r>
          </w:p>
        </w:tc>
        <w:tc>
          <w:tcPr>
            <w:tcW w:w="725" w:type="pct"/>
            <w:vAlign w:val="center"/>
          </w:tcPr>
          <w:p w14:paraId="48DC9A5B" w14:textId="284F0D4B" w:rsidR="001B4CE7" w:rsidRPr="007B3ACD" w:rsidRDefault="000F6EC8" w:rsidP="008B5557">
            <w:pPr>
              <w:pStyle w:val="TableText"/>
              <w:spacing w:after="0"/>
              <w:ind w:left="-54" w:firstLine="5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Valeti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Triveni</w:t>
            </w:r>
            <w:proofErr w:type="spellEnd"/>
          </w:p>
        </w:tc>
        <w:tc>
          <w:tcPr>
            <w:tcW w:w="923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2" w:name="_Toc229759047"/>
      <w:bookmarkStart w:id="3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4" w:name="_Toc311197302"/>
      <w:bookmarkStart w:id="5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5B12B0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2"/>
    <w:bookmarkEnd w:id="3"/>
    <w:bookmarkEnd w:id="4"/>
    <w:bookmarkEnd w:id="5"/>
    <w:p w14:paraId="48DC9A9B" w14:textId="77777777" w:rsidR="00053C2C" w:rsidRDefault="00053C2C" w:rsidP="00053C2C"/>
    <w:sectPr w:rsidR="00053C2C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E35AE" w14:textId="77777777" w:rsidR="005B12B0" w:rsidRDefault="005B12B0" w:rsidP="006A582B">
      <w:r>
        <w:separator/>
      </w:r>
    </w:p>
  </w:endnote>
  <w:endnote w:type="continuationSeparator" w:id="0">
    <w:p w14:paraId="3914CA1E" w14:textId="77777777" w:rsidR="005B12B0" w:rsidRDefault="005B12B0" w:rsidP="006A582B">
      <w:r>
        <w:continuationSeparator/>
      </w:r>
    </w:p>
  </w:endnote>
  <w:endnote w:type="continuationNotice" w:id="1">
    <w:p w14:paraId="61D5AF08" w14:textId="77777777" w:rsidR="005B12B0" w:rsidRDefault="005B12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7BEA1EB8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F6EC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F6EC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87D2B" w14:textId="77777777" w:rsidR="005B12B0" w:rsidRDefault="005B12B0" w:rsidP="006A582B">
      <w:r>
        <w:separator/>
      </w:r>
    </w:p>
  </w:footnote>
  <w:footnote w:type="continuationSeparator" w:id="0">
    <w:p w14:paraId="24BD005D" w14:textId="77777777" w:rsidR="005B12B0" w:rsidRDefault="005B12B0" w:rsidP="006A582B">
      <w:r>
        <w:continuationSeparator/>
      </w:r>
    </w:p>
  </w:footnote>
  <w:footnote w:type="continuationNotice" w:id="1">
    <w:p w14:paraId="4AD681F1" w14:textId="77777777" w:rsidR="005B12B0" w:rsidRDefault="005B12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0F6EC8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2B0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557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25C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A6337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7B3C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5991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F6E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F6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F74410D-B952-4A00-A1AE-BCE8AFEF223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010E160-D29B-4C81-BB67-8F0E23CD7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197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mylaptop</cp:lastModifiedBy>
  <cp:revision>2</cp:revision>
  <cp:lastPrinted>2014-03-29T07:34:00Z</cp:lastPrinted>
  <dcterms:created xsi:type="dcterms:W3CDTF">2021-07-06T10:00:00Z</dcterms:created>
  <dcterms:modified xsi:type="dcterms:W3CDTF">2021-07-06T10:00:00Z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